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66"/>
        <w:gridCol w:w="7414"/>
      </w:tblGrid>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Unikalny identyfikator</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Kategoria</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Testowana funkcjonalność</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Opis przypadku testowego</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Środowisko, w którym został przeprowadzony test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Warunki które należy spełnić aby przeprowadzić test danej funkcjonalności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Poszczególne kroki, jakie zostały wykonane w czasie testowania funkcjonalności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Aktualny rezultat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Rezultat zgodny z dokumentacją</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 Imię i nazwisko autora wraz z danymi </w:t>
            </w:r>
          </w:p>
        </w:tc>
      </w:tr>
    </w:tbl>
    <w:p w:rsidR="00EC7447" w:rsidRDefault="00EC7447">
      <w:pPr>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70"/>
        <w:gridCol w:w="7410"/>
      </w:tblGrid>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1</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Poprawne 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Default="00EC7447">
            <w:pPr>
              <w:rPr>
                <w:rFonts w:ascii="Arial" w:hAnsi="Arial" w:cs="Arial"/>
                <w:color w:val="000000"/>
              </w:rPr>
            </w:pPr>
            <w:r>
              <w:rPr>
                <w:rFonts w:ascii="Arial" w:hAnsi="Arial" w:cs="Arial"/>
                <w:color w:val="000000"/>
              </w:rPr>
              <w:t>Program MrBuggy</w:t>
            </w:r>
          </w:p>
          <w:p w:rsidR="00EC7447" w:rsidRPr="00D2647B" w:rsidRDefault="00EC7447"/>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 Instalacja bazy danych MySQL</w:t>
            </w:r>
          </w:p>
          <w:p w:rsidR="00EC7447" w:rsidRDefault="00EC7447">
            <w:pPr>
              <w:rPr>
                <w:rFonts w:ascii="Arial" w:hAnsi="Arial" w:cs="Arial"/>
                <w:color w:val="000000"/>
              </w:rPr>
            </w:pPr>
            <w:r>
              <w:rPr>
                <w:rFonts w:ascii="Arial" w:hAnsi="Arial" w:cs="Arial"/>
                <w:color w:val="000000"/>
              </w:rPr>
              <w:t>- Stworzenie bazy danych dla programu MrBuggy</w:t>
            </w:r>
          </w:p>
          <w:p w:rsidR="00EC7447" w:rsidRDefault="00EC7447">
            <w:pPr>
              <w:rPr>
                <w:rFonts w:ascii="Arial" w:hAnsi="Arial" w:cs="Arial"/>
                <w:color w:val="000000"/>
              </w:rPr>
            </w:pPr>
            <w:r>
              <w:rPr>
                <w:rFonts w:ascii="Arial" w:hAnsi="Arial" w:cs="Arial"/>
                <w:color w:val="000000"/>
              </w:rPr>
              <w:t>- Uruchomienie MrBuggy</w:t>
            </w:r>
          </w:p>
          <w:p w:rsidR="00EC7447" w:rsidRDefault="00EC7447">
            <w:pPr>
              <w:rPr>
                <w:rFonts w:ascii="Arial" w:hAnsi="Arial" w:cs="Arial"/>
                <w:color w:val="000000"/>
              </w:rPr>
            </w:pPr>
            <w:r>
              <w:rPr>
                <w:rFonts w:ascii="Arial" w:hAnsi="Arial" w:cs="Arial"/>
                <w:color w:val="000000"/>
              </w:rPr>
              <w:t>- Wypełnienie w oknie “Połączenie z bazą” pól nastepującymi wartościami:</w:t>
            </w:r>
          </w:p>
          <w:p w:rsidR="00EC7447" w:rsidRDefault="00EC7447">
            <w:pPr>
              <w:rPr>
                <w:rFonts w:ascii="Arial" w:hAnsi="Arial" w:cs="Arial"/>
                <w:color w:val="000000"/>
              </w:rPr>
            </w:pPr>
          </w:p>
          <w:p w:rsidR="00EC7447" w:rsidRDefault="00EC7447">
            <w:pPr>
              <w:rPr>
                <w:rFonts w:ascii="Arial" w:hAnsi="Arial" w:cs="Arial"/>
                <w:color w:val="000000"/>
              </w:rPr>
            </w:pPr>
            <w:r>
              <w:rPr>
                <w:rFonts w:ascii="Arial" w:hAnsi="Arial" w:cs="Arial"/>
                <w:color w:val="000000"/>
              </w:rPr>
              <w:t xml:space="preserve">     - Nazwa użytkownika; root</w:t>
            </w:r>
          </w:p>
          <w:p w:rsidR="00EC7447" w:rsidRDefault="00EC7447">
            <w:pPr>
              <w:rPr>
                <w:rFonts w:ascii="Arial" w:hAnsi="Arial" w:cs="Arial"/>
                <w:color w:val="000000"/>
              </w:rPr>
            </w:pPr>
            <w:r>
              <w:rPr>
                <w:rFonts w:ascii="Arial" w:hAnsi="Arial" w:cs="Arial"/>
                <w:color w:val="000000"/>
              </w:rPr>
              <w:t xml:space="preserve">     - Hasło; to samo które było podane przy instalacji bazy MySQL</w:t>
            </w:r>
          </w:p>
          <w:p w:rsidR="00EC7447" w:rsidRDefault="00EC7447">
            <w:pPr>
              <w:rPr>
                <w:rFonts w:ascii="Arial" w:hAnsi="Arial" w:cs="Arial"/>
                <w:color w:val="000000"/>
              </w:rPr>
            </w:pPr>
            <w:r>
              <w:rPr>
                <w:rFonts w:ascii="Arial" w:hAnsi="Arial" w:cs="Arial"/>
                <w:color w:val="000000"/>
              </w:rPr>
              <w:t xml:space="preserve">     - Port;3306</w:t>
            </w:r>
          </w:p>
          <w:p w:rsidR="00EC7447" w:rsidRDefault="00EC7447">
            <w:pPr>
              <w:rPr>
                <w:rFonts w:ascii="Arial" w:hAnsi="Arial" w:cs="Arial"/>
                <w:color w:val="000000"/>
              </w:rPr>
            </w:pPr>
            <w:r>
              <w:rPr>
                <w:rFonts w:ascii="Arial" w:hAnsi="Arial" w:cs="Arial"/>
                <w:color w:val="000000"/>
              </w:rPr>
              <w:t xml:space="preserve">     - Nazwa bazy danych; mr_buggy</w:t>
            </w:r>
          </w:p>
          <w:p w:rsidR="00EC7447" w:rsidRDefault="00EC7447">
            <w:pPr>
              <w:rPr>
                <w:rFonts w:ascii="Arial" w:hAnsi="Arial" w:cs="Arial"/>
                <w:color w:val="000000"/>
              </w:rPr>
            </w:pPr>
            <w:r>
              <w:rPr>
                <w:rFonts w:ascii="Arial" w:hAnsi="Arial" w:cs="Arial"/>
                <w:color w:val="000000"/>
              </w:rPr>
              <w:t xml:space="preserve">     - Zaznaczyć pole “nowa instalacja”</w:t>
            </w:r>
          </w:p>
          <w:p w:rsidR="00EC7447" w:rsidRPr="00D2647B" w:rsidRDefault="00EC7447"/>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Wynik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danych możliwość dodania Super Administratora.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71"/>
        <w:gridCol w:w="7409"/>
      </w:tblGrid>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2</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Złe oznaczenie pól</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Pr="00D2647B" w:rsidRDefault="00EC7447">
            <w:r>
              <w:rPr>
                <w:rFonts w:ascii="Arial" w:hAnsi="Arial" w:cs="Arial"/>
                <w:color w:val="000000"/>
              </w:rPr>
              <w:t>Program MrBuggy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 Pierwsze uruchomienie MrBuggy</w:t>
            </w:r>
          </w:p>
          <w:p w:rsidR="00EC7447" w:rsidRPr="00D2647B" w:rsidRDefault="00EC7447"/>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Wynik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Pole “Hasło” w oknie “Połączenie z bazą” oznaczone jako niewymagane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Pole “Hasło” powinno być oznaczone jako wymagane.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67"/>
        <w:gridCol w:w="7413"/>
      </w:tblGrid>
      <w:tr w:rsidR="00EC7447" w:rsidRPr="00D2647B">
        <w:tblPrEx>
          <w:tblCellMar>
            <w:top w:w="0" w:type="dxa"/>
            <w:bottom w:w="0" w:type="dxa"/>
          </w:tblCellMar>
        </w:tblPrEx>
        <w:trPr>
          <w:trHeight w:val="480"/>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3</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Brak informacji o błędzie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Pr="00D2647B" w:rsidRDefault="00EC7447">
            <w:r>
              <w:rPr>
                <w:rFonts w:ascii="Arial" w:hAnsi="Arial" w:cs="Arial"/>
                <w:color w:val="000000"/>
              </w:rPr>
              <w:t>Program MrBuggy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 Instalacja bazy danych MySQL</w:t>
            </w:r>
          </w:p>
          <w:p w:rsidR="00EC7447" w:rsidRDefault="00EC7447">
            <w:pPr>
              <w:rPr>
                <w:rFonts w:ascii="Arial" w:hAnsi="Arial" w:cs="Arial"/>
                <w:color w:val="000000"/>
              </w:rPr>
            </w:pPr>
            <w:r>
              <w:rPr>
                <w:rFonts w:ascii="Arial" w:hAnsi="Arial" w:cs="Arial"/>
                <w:color w:val="000000"/>
              </w:rPr>
              <w:t>- Stworzenie bazy danych dla programu MrBuggy</w:t>
            </w:r>
          </w:p>
          <w:p w:rsidR="00EC7447" w:rsidRDefault="00EC7447">
            <w:pPr>
              <w:rPr>
                <w:rFonts w:ascii="Arial" w:hAnsi="Arial" w:cs="Arial"/>
                <w:color w:val="000000"/>
              </w:rPr>
            </w:pPr>
            <w:r>
              <w:rPr>
                <w:rFonts w:ascii="Arial" w:hAnsi="Arial" w:cs="Arial"/>
                <w:color w:val="000000"/>
              </w:rPr>
              <w:t>- Uruchomienie MrBuggy</w:t>
            </w:r>
          </w:p>
          <w:p w:rsidR="00EC7447" w:rsidRDefault="00EC7447">
            <w:pPr>
              <w:rPr>
                <w:rFonts w:ascii="Arial" w:hAnsi="Arial" w:cs="Arial"/>
                <w:color w:val="000000"/>
              </w:rPr>
            </w:pPr>
            <w:r>
              <w:rPr>
                <w:rFonts w:ascii="Arial" w:hAnsi="Arial" w:cs="Arial"/>
                <w:color w:val="000000"/>
              </w:rPr>
              <w:t xml:space="preserve">- Wypełnienie  okna “Połączenie z bazą” przy pierwszym uruchomieniu MrBuggy ( w jednym z dostępnych   pól: “Nazwa Użytkownika” “Hasło” “Adres serwera” “Port” “Nazwa bazy danych” wpisujemy błędną wartość </w:t>
            </w:r>
          </w:p>
          <w:p w:rsidR="00EC7447" w:rsidRPr="00D2647B" w:rsidRDefault="00EC7447">
            <w:r>
              <w:rPr>
                <w:rFonts w:ascii="Arial" w:hAnsi="Arial" w:cs="Arial"/>
                <w:color w:val="000000"/>
              </w:rPr>
              <w:t>- Akceptujemy klikając w OK</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Okno uruchomi się ponownie wraz z wcześniej wprowadzonymi wartościami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Program powinien poinformować użytkownika o problemie z połączeniem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62"/>
        <w:gridCol w:w="7418"/>
      </w:tblGrid>
      <w:tr w:rsidR="00EC7447" w:rsidRPr="00D2647B">
        <w:tblPrEx>
          <w:tblCellMar>
            <w:top w:w="0" w:type="dxa"/>
            <w:bottom w:w="0" w:type="dxa"/>
          </w:tblCellMar>
        </w:tblPrEx>
        <w:trPr>
          <w:trHeight w:val="480"/>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4</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Logowanie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Poprawne logowanie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Default="00EC7447">
            <w:pPr>
              <w:rPr>
                <w:rFonts w:ascii="Arial" w:hAnsi="Arial" w:cs="Arial"/>
                <w:color w:val="000000"/>
              </w:rPr>
            </w:pPr>
            <w:r>
              <w:rPr>
                <w:rFonts w:ascii="Arial" w:hAnsi="Arial" w:cs="Arial"/>
                <w:color w:val="000000"/>
              </w:rPr>
              <w:t>Program MrBuggy</w:t>
            </w:r>
          </w:p>
          <w:p w:rsidR="00EC7447" w:rsidRPr="00D2647B" w:rsidRDefault="00EC7447">
            <w:r>
              <w:rPr>
                <w:rFonts w:ascii="Arial" w:hAnsi="Arial" w:cs="Arial"/>
                <w:color w:val="000000"/>
              </w:rPr>
              <w:t xml:space="preserve">Poprawne 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Wypełnić poprawnymi wartościami pola: Nazwa użytkownika/hasło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Zalogowanie do programu</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Zalogowanie do programu</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60"/>
        <w:gridCol w:w="7420"/>
      </w:tblGrid>
      <w:tr w:rsidR="00EC7447" w:rsidRPr="00D2647B">
        <w:tblPrEx>
          <w:tblCellMar>
            <w:top w:w="0" w:type="dxa"/>
            <w:bottom w:w="0" w:type="dxa"/>
          </w:tblCellMar>
        </w:tblPrEx>
        <w:trPr>
          <w:trHeight w:val="480"/>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5</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Logowanie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Niepoprawne logowanie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Default="00EC7447">
            <w:pPr>
              <w:rPr>
                <w:rFonts w:ascii="Arial" w:hAnsi="Arial" w:cs="Arial"/>
                <w:color w:val="000000"/>
              </w:rPr>
            </w:pPr>
            <w:r>
              <w:rPr>
                <w:rFonts w:ascii="Arial" w:hAnsi="Arial" w:cs="Arial"/>
                <w:color w:val="000000"/>
              </w:rPr>
              <w:t>Program MrBuggy</w:t>
            </w:r>
          </w:p>
          <w:p w:rsidR="00EC7447" w:rsidRPr="00D2647B" w:rsidRDefault="00EC7447">
            <w:r>
              <w:rPr>
                <w:rFonts w:ascii="Arial" w:hAnsi="Arial" w:cs="Arial"/>
                <w:color w:val="000000"/>
              </w:rPr>
              <w:t xml:space="preserve">Poprawne 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Wypełnić pola: Nazwa użytkownika/hasło, w polu “hasło” wpisać błędną wartość</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Niezalogowany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Zalogowanie do programu</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60"/>
        <w:gridCol w:w="7420"/>
      </w:tblGrid>
      <w:tr w:rsidR="00EC7447" w:rsidRPr="00D2647B">
        <w:tblPrEx>
          <w:tblCellMar>
            <w:top w:w="0" w:type="dxa"/>
            <w:bottom w:w="0" w:type="dxa"/>
          </w:tblCellMar>
        </w:tblPrEx>
        <w:trPr>
          <w:trHeight w:val="480"/>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6</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Logowanie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Brak informacji o błędzie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Default="00EC7447">
            <w:pPr>
              <w:rPr>
                <w:rFonts w:ascii="Arial" w:hAnsi="Arial" w:cs="Arial"/>
                <w:color w:val="000000"/>
              </w:rPr>
            </w:pPr>
            <w:r>
              <w:rPr>
                <w:rFonts w:ascii="Arial" w:hAnsi="Arial" w:cs="Arial"/>
                <w:color w:val="000000"/>
              </w:rPr>
              <w:t>Program MrBuggy</w:t>
            </w:r>
          </w:p>
          <w:p w:rsidR="00EC7447" w:rsidRPr="00D2647B" w:rsidRDefault="00EC7447">
            <w:r>
              <w:rPr>
                <w:rFonts w:ascii="Arial" w:hAnsi="Arial" w:cs="Arial"/>
                <w:color w:val="000000"/>
              </w:rPr>
              <w:t xml:space="preserve">Poprawne 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Wypełnić pola: Nazwa użytkownika/hasło, w polu “Nazwa użytkownika” wpisać błędną wartość</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Niezalogowany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Zalogowanie do programu</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71"/>
        <w:gridCol w:w="7409"/>
      </w:tblGrid>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7</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Połączenie z bazą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Domyślna wartość pola “port”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Pr="00D2647B" w:rsidRDefault="00EC7447">
            <w:r>
              <w:rPr>
                <w:rFonts w:ascii="Arial" w:hAnsi="Arial" w:cs="Arial"/>
                <w:color w:val="000000"/>
              </w:rPr>
              <w:t>Program MrBuggy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 Pierwsze uruchomienie MrBuggy</w:t>
            </w:r>
          </w:p>
          <w:p w:rsidR="00EC7447" w:rsidRPr="00D2647B" w:rsidRDefault="00EC7447"/>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Wynik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xml:space="preserve">Pole “Port” w oknie “Połączenie z bazą” posiada domyślną wartość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 dokumentacji w punkcie  5.1 nie jest napisane o domyślnej wartości pola “Port”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Łukasz Dulat tel. xxx xxx xxx</w:t>
            </w:r>
          </w:p>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tbl>
      <w:tblPr>
        <w:tblW w:w="0" w:type="auto"/>
        <w:tblInd w:w="-8" w:type="dxa"/>
        <w:tblCellMar>
          <w:left w:w="10" w:type="dxa"/>
          <w:right w:w="10" w:type="dxa"/>
        </w:tblCellMar>
        <w:tblLook w:val="0000"/>
      </w:tblPr>
      <w:tblGrid>
        <w:gridCol w:w="1871"/>
        <w:gridCol w:w="7409"/>
      </w:tblGrid>
      <w:tr w:rsidR="00EC7447" w:rsidRPr="00D2647B">
        <w:tblPrEx>
          <w:tblCellMar>
            <w:top w:w="0" w:type="dxa"/>
            <w:bottom w:w="0" w:type="dxa"/>
          </w:tblCellMar>
        </w:tblPrEx>
        <w:trPr>
          <w:trHeight w:val="480"/>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ID</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8</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Kategoria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Logowanie</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 xml:space="preserve">Tytuł </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Brak przycisku “zapamiętaj hasło”</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Środowisko testowe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Windows 8.1 64 bit</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Warunki wstępne</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Zainstalowane środowisko MySQL 5.6.12.0</w:t>
            </w:r>
          </w:p>
          <w:p w:rsidR="00EC7447" w:rsidRDefault="00EC7447">
            <w:pPr>
              <w:rPr>
                <w:rFonts w:ascii="Arial" w:hAnsi="Arial" w:cs="Arial"/>
                <w:color w:val="000000"/>
              </w:rPr>
            </w:pPr>
            <w:r>
              <w:rPr>
                <w:rFonts w:ascii="Arial" w:hAnsi="Arial" w:cs="Arial"/>
                <w:color w:val="000000"/>
              </w:rPr>
              <w:t>Program MrBuggy</w:t>
            </w:r>
          </w:p>
          <w:p w:rsidR="00EC7447" w:rsidRPr="00D2647B" w:rsidRDefault="00EC7447">
            <w:r>
              <w:rPr>
                <w:rFonts w:ascii="Arial" w:hAnsi="Arial" w:cs="Arial"/>
                <w:color w:val="000000"/>
              </w:rPr>
              <w:t xml:space="preserve">Poprawne połączenie z bazą danych </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Kroki do wykonania testu</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 Włączyć program MrBuggy</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Wynik</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 oknie “Autoryzacja” nie ma checkbox’a “zapamiętaj hasło”</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Oczekiwany rezultat</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Pr="00D2647B" w:rsidRDefault="00EC7447">
            <w:r>
              <w:rPr>
                <w:rFonts w:ascii="Arial" w:hAnsi="Arial" w:cs="Arial"/>
                <w:color w:val="000000"/>
              </w:rPr>
              <w:t>W oknie “Autoryzacja” powinien znajdować się  checkbox “zapamiętaj hasło”</w:t>
            </w:r>
          </w:p>
        </w:tc>
      </w:tr>
      <w:tr w:rsidR="00EC7447" w:rsidRPr="00D2647B">
        <w:tblPrEx>
          <w:tblCellMar>
            <w:top w:w="0" w:type="dxa"/>
            <w:bottom w:w="0" w:type="dxa"/>
          </w:tblCellMar>
        </w:tblPrEx>
        <w:trPr>
          <w:trHeight w:val="1"/>
        </w:trPr>
        <w:tc>
          <w:tcPr>
            <w:tcW w:w="2115" w:type="dxa"/>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EC7447" w:rsidRPr="00D2647B" w:rsidRDefault="00EC7447">
            <w:r>
              <w:rPr>
                <w:rFonts w:ascii="Arial" w:hAnsi="Arial" w:cs="Arial"/>
                <w:b/>
                <w:color w:val="000000"/>
              </w:rPr>
              <w:t>Autor</w:t>
            </w:r>
          </w:p>
        </w:tc>
        <w:tc>
          <w:tcPr>
            <w:tcW w:w="1084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EC7447" w:rsidRDefault="00EC7447">
            <w:pPr>
              <w:rPr>
                <w:rFonts w:ascii="Arial" w:hAnsi="Arial" w:cs="Arial"/>
                <w:color w:val="000000"/>
              </w:rPr>
            </w:pPr>
            <w:r>
              <w:rPr>
                <w:rFonts w:ascii="Arial" w:hAnsi="Arial" w:cs="Arial"/>
                <w:color w:val="000000"/>
              </w:rPr>
              <w:t>Łukasz Dulat tel. xxx xxx xxx</w:t>
            </w:r>
          </w:p>
          <w:p w:rsidR="00EC7447" w:rsidRPr="00D2647B" w:rsidRDefault="00EC7447"/>
        </w:tc>
      </w:tr>
    </w:tbl>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1. Według Was w jaki sposób powinny być tworzone przypadki testowe - na podstawie dokumentacji </w:t>
      </w:r>
    </w:p>
    <w:p w:rsidR="00EC7447" w:rsidRDefault="00EC7447">
      <w:pPr>
        <w:spacing w:line="276" w:lineRule="auto"/>
        <w:rPr>
          <w:rFonts w:ascii="Arial" w:hAnsi="Arial" w:cs="Arial"/>
          <w:color w:val="000000"/>
        </w:rPr>
      </w:pPr>
      <w:r>
        <w:rPr>
          <w:rFonts w:ascii="Arial" w:hAnsi="Arial" w:cs="Arial"/>
          <w:b/>
          <w:color w:val="000000"/>
        </w:rPr>
        <w:t>przed testami, czy na podstawie wykonanych testów?</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Odpowiedź:</w:t>
      </w:r>
      <w:r>
        <w:rPr>
          <w:rFonts w:ascii="Arial" w:hAnsi="Arial" w:cs="Arial"/>
          <w:color w:val="000000"/>
        </w:rPr>
        <w:t xml:space="preserve"> Przypadki testowe powinny być tworzone zarówno na podstawie dokumentacji jak i podczas wykonywania testów. Dzięki dokumentacji jesteśmy w stanie poprawnie i z dokładnością określić  wyniki  oczekiwane, gdzie podczas testowania  bez zaglądania w dokumentację  może  się  zdarzyć,  że osiągnięty przez nas wynik uznamy za wiarygodny, mimo że będzie błędny. Natomiast  dzięki wykonanym testom nasze przypadki będziemy mogli zaktualizować, dodać nowe (np. negatywne) czy rozwinąć.</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2. Jakiego rodzaju testy wymagają obecności przypadków testowych? </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Odpowiedź: </w:t>
      </w:r>
      <w:r>
        <w:rPr>
          <w:rFonts w:ascii="Arial" w:hAnsi="Arial" w:cs="Arial"/>
          <w:color w:val="000000"/>
        </w:rPr>
        <w:t xml:space="preserve">Zarówno w testach białoskrzynkowych, czarnoskrzynkowaych czy  opartych na doświadczeniu natkniemy się na przypadki testowe, z tą różnicą, że każdy z nich wykorzystuje je w trochę inny sposób.  </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3. Co to są testy negatywne? Stwórz jeden taki przypadek i dołącz do stworzonego dokumentu. </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Odpowiedź: </w:t>
      </w:r>
      <w:r>
        <w:rPr>
          <w:rFonts w:ascii="Arial" w:hAnsi="Arial" w:cs="Arial"/>
          <w:color w:val="000000"/>
        </w:rPr>
        <w:t xml:space="preserve">Przypadek testowy negatywny weryfikuje działanie programu w oparciu o niepoprawne dane testowe(np. przypadek ID 3, 4, 5) </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4. Co to jest walidacja i weryfikacja? W ramach wyjaśnienia stwórz przypadki testowe i dołącz do stworzonego dokumentu. </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r>
        <w:rPr>
          <w:rFonts w:ascii="Arial" w:hAnsi="Arial" w:cs="Arial"/>
          <w:b/>
          <w:color w:val="000000"/>
        </w:rPr>
        <w:t xml:space="preserve">Odpowiedź:  </w:t>
      </w:r>
      <w:r>
        <w:rPr>
          <w:rFonts w:ascii="Arial" w:hAnsi="Arial" w:cs="Arial"/>
          <w:color w:val="000000"/>
        </w:rPr>
        <w:t>Przez</w:t>
      </w:r>
      <w:r>
        <w:rPr>
          <w:rFonts w:ascii="Arial" w:hAnsi="Arial" w:cs="Arial"/>
          <w:b/>
          <w:color w:val="000000"/>
        </w:rPr>
        <w:t xml:space="preserve"> </w:t>
      </w:r>
      <w:r>
        <w:rPr>
          <w:rFonts w:ascii="Arial" w:hAnsi="Arial" w:cs="Arial"/>
          <w:color w:val="000000"/>
        </w:rPr>
        <w:t>weryfikację oceniamy czy oprogramowanie jest zgodne ze swoją secyfikacją, czy jest dobrze budowane (przypadek ID 7, weryfikacja z dokumentacją). Walidacja to ocena czy oprogramowanie spełnia wymagania klienta (przypadek ID 8, jeśli przyjmiemy, że klient chciał mieć możliwość zapamiętania hasła przy autoryzacji).</w:t>
      </w:r>
    </w:p>
    <w:p w:rsidR="00EC7447" w:rsidRDefault="00EC7447">
      <w:pPr>
        <w:spacing w:line="276" w:lineRule="auto"/>
        <w:rPr>
          <w:rFonts w:ascii="Arial" w:hAnsi="Arial" w:cs="Arial"/>
          <w:color w:val="000000"/>
        </w:rPr>
      </w:pPr>
    </w:p>
    <w:p w:rsidR="00EC7447" w:rsidRDefault="00EC7447">
      <w:pPr>
        <w:spacing w:line="276" w:lineRule="auto"/>
        <w:rPr>
          <w:rFonts w:ascii="Arial" w:hAnsi="Arial" w:cs="Arial"/>
          <w:color w:val="000000"/>
        </w:rPr>
      </w:pPr>
    </w:p>
    <w:sectPr w:rsidR="00EC7447" w:rsidSect="00C52C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337F"/>
    <w:rsid w:val="00347C6F"/>
    <w:rsid w:val="0071337F"/>
    <w:rsid w:val="00C52C81"/>
    <w:rsid w:val="00D2647B"/>
    <w:rsid w:val="00EC7447"/>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885</Words>
  <Characters>5311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2013-12-08T15:40:00Z</dcterms:created>
  <dcterms:modified xsi:type="dcterms:W3CDTF">2013-12-08T15:41:00Z</dcterms:modified>
</cp:coreProperties>
</file>